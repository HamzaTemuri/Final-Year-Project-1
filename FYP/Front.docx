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998"/>
      </w:tblGrid>
      <w:tr w:rsidR="000F1DCE" w14:paraId="2F493297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316CA02A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6C9F20AD" wp14:editId="2FB576F3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2DCE23" w14:textId="325729E3" w:rsidR="000F1DCE" w:rsidRPr="00CB4A4D" w:rsidRDefault="001F1F93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FFFFFF" w:themeColor="background1"/>
                                    </w:rPr>
                                    <w:t>FINAL YEAR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9F20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" filled="f" stroked="f">
                      <v:textbox>
                        <w:txbxContent>
                          <w:p w14:paraId="242DCE23" w14:textId="325729E3" w:rsidR="000F1DCE" w:rsidRPr="00CB4A4D" w:rsidRDefault="001F1F93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</w:rPr>
                              <w:t>FINAL YEAR PROJECT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33161783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2626A1B3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5FA1038B" wp14:editId="426A52FD">
                      <wp:extent cx="6211613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1613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4542D" w14:textId="445AE687" w:rsidR="000F1DCE" w:rsidRPr="001F1F93" w:rsidRDefault="001F1F93" w:rsidP="000F1DCE">
                                  <w:pPr>
                                    <w:pStyle w:val="Subtitle"/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1F93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FFFF" w:themeColor="background1"/>
                                    </w:rPr>
                                    <w:t>OBJECT DETECTION | SPINAL CANAL STENOSIS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A1038B" id="Text Box 13" o:spid="_x0000_s1027" type="#_x0000_t202" style="width:489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" filled="f" stroked="f">
                      <v:textbox>
                        <w:txbxContent>
                          <w:p w14:paraId="0AE4542D" w14:textId="445AE687" w:rsidR="000F1DCE" w:rsidRPr="001F1F93" w:rsidRDefault="001F1F93" w:rsidP="000F1DCE">
                            <w:pPr>
                              <w:pStyle w:val="Subtitle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1F93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OBJECT DETECTION | SPINAL CANAL STENOSIS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5862FAF7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7190BB01" w14:textId="00AD1D2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2BB1B90A" wp14:editId="09EFED3B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3ECAC" w14:textId="3CE3A7FE" w:rsidR="00CB4A4D" w:rsidRPr="001F1F93" w:rsidRDefault="001F1F93" w:rsidP="00CB4A4D">
                                  <w:pPr>
                                    <w:pStyle w:val="Subtitle"/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1F93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FFFF" w:themeColor="background1"/>
                                    </w:rPr>
                                    <w:t>2020</w:t>
                                  </w:r>
                                  <w:r w:rsidR="00CB4A4D" w:rsidRPr="001F1F93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| By: </w:t>
                                  </w:r>
                                  <w:r w:rsidRPr="001F1F93"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FFFF" w:themeColor="background1"/>
                                    </w:rPr>
                                    <w:t>Team SPINAL STENOSIS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B1B90A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AVIVpz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1FB3ECAC" w14:textId="3CE3A7FE" w:rsidR="00CB4A4D" w:rsidRPr="001F1F93" w:rsidRDefault="001F1F93" w:rsidP="00CB4A4D">
                            <w:pPr>
                              <w:pStyle w:val="Subtitle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1F93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2020</w:t>
                            </w:r>
                            <w:r w:rsidR="00CB4A4D" w:rsidRPr="001F1F93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 xml:space="preserve"> | By: </w:t>
                            </w:r>
                            <w:r w:rsidRPr="001F1F93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Team SPINAL STENOSIS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14:paraId="6842BB42" w14:textId="670A968E" w:rsidR="00CB4A4D" w:rsidRDefault="001F1F93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1A03FCA4" wp14:editId="0F92B21F">
                <wp:simplePos x="0" y="0"/>
                <wp:positionH relativeFrom="column">
                  <wp:posOffset>-898635</wp:posOffset>
                </wp:positionH>
                <wp:positionV relativeFrom="paragraph">
                  <wp:posOffset>204952</wp:posOffset>
                </wp:positionV>
                <wp:extent cx="3988675" cy="5154295"/>
                <wp:effectExtent l="0" t="0" r="0" b="825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756" cy="515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F4D1DC4" wp14:editId="2BE9B9FC">
                <wp:simplePos x="0" y="0"/>
                <wp:positionH relativeFrom="column">
                  <wp:posOffset>3042285</wp:posOffset>
                </wp:positionH>
                <wp:positionV relativeFrom="paragraph">
                  <wp:posOffset>204470</wp:posOffset>
                </wp:positionV>
                <wp:extent cx="3801110" cy="5154930"/>
                <wp:effectExtent l="0" t="0" r="8890" b="762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1110" cy="515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6CB7E28" wp14:editId="1E2962C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-914575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624D3D" id="Rectangle 10" o:spid="_x0000_s1026" alt="rectangle" style="position:absolute;margin-left:561.1pt;margin-top:-1in;width:612.3pt;height:88.15pt;z-index:-25165619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" fillcolor="#004347 [1604]" stroked="f" strokeweight="1pt">
                    <w10:wrap anchorx="page"/>
                  </v:rect>
                </w:pict>
              </mc:Fallback>
            </mc:AlternateContent>
          </w:r>
        </w:p>
        <w:p w14:paraId="4856F54E" w14:textId="3E3EEC67" w:rsidR="001F1F93" w:rsidRDefault="00CB4A4D" w:rsidP="001F1F93">
          <w:pPr>
            <w:tabs>
              <w:tab w:val="center" w:pos="4680"/>
              <w:tab w:val="left" w:pos="5512"/>
            </w:tabs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318A4BC7" wp14:editId="2D4EE42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4872355</wp:posOffset>
                    </wp:positionV>
                    <wp:extent cx="7776210" cy="4272762"/>
                    <wp:effectExtent l="19050" t="19050" r="15240" b="1397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5F3837" id="Rectangle 8" o:spid="_x0000_s1026" alt="rectangle" style="position:absolute;margin-left:0;margin-top:383.65pt;width:612.3pt;height:336.45pt;z-index:-25165926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" fillcolor="#004347 [1604]" strokecolor="black [3213]" strokeweight="3pt">
                    <w10:wrap anchorx="page"/>
                  </v:rect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1F1F93">
            <w:rPr>
              <w:b/>
            </w:rPr>
            <w:tab/>
          </w:r>
          <w:r w:rsidR="001F1F93">
            <w:rPr>
              <w:b/>
            </w:rPr>
            <w:tab/>
          </w:r>
        </w:p>
        <w:p w14:paraId="6316B189" w14:textId="576B3ED9" w:rsidR="00FD71E8" w:rsidRDefault="00616989" w:rsidP="001F1F93">
          <w:pPr>
            <w:tabs>
              <w:tab w:val="center" w:pos="4680"/>
            </w:tabs>
            <w:spacing w:after="200"/>
            <w:rPr>
              <w:b/>
            </w:rPr>
          </w:pPr>
          <w:r w:rsidRPr="001F1F93">
            <w:br w:type="page"/>
          </w:r>
          <w:r w:rsidR="001F1F93">
            <w:rPr>
              <w:b/>
            </w:rPr>
            <w:lastRenderedPageBreak/>
            <w:tab/>
          </w:r>
        </w:p>
        <w:p w14:paraId="43A35921" w14:textId="77777777" w:rsidR="000F1DCE" w:rsidRPr="000F1DCE" w:rsidRDefault="00FC0298">
          <w:pPr>
            <w:spacing w:after="200"/>
            <w:rPr>
              <w:b/>
            </w:rPr>
          </w:pPr>
        </w:p>
      </w:sdtContent>
    </w:sdt>
    <w:sectPr w:rsidR="000F1DCE" w:rsidRPr="000F1DCE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5FB9" w14:textId="77777777" w:rsidR="00FC0298" w:rsidRDefault="00FC0298">
      <w:pPr>
        <w:spacing w:after="0" w:line="240" w:lineRule="auto"/>
      </w:pPr>
      <w:r>
        <w:separator/>
      </w:r>
    </w:p>
  </w:endnote>
  <w:endnote w:type="continuationSeparator" w:id="0">
    <w:p w14:paraId="686898DE" w14:textId="77777777" w:rsidR="00FC0298" w:rsidRDefault="00FC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991F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BA743B5" wp14:editId="4ADD3B03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90971D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BA743B5" id="Oval 19" o:spid="_x0000_s1029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" o:allowincell="f" fillcolor="white [3201]" stroked="f" strokeweight="6pt">
              <v:textbox inset="0,0,0,0">
                <w:txbxContent>
                  <w:p w14:paraId="1D90971D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440E1560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2FA89" w14:textId="77777777" w:rsidR="00FC0298" w:rsidRDefault="00FC0298">
      <w:pPr>
        <w:spacing w:after="0" w:line="240" w:lineRule="auto"/>
      </w:pPr>
      <w:r>
        <w:separator/>
      </w:r>
    </w:p>
  </w:footnote>
  <w:footnote w:type="continuationSeparator" w:id="0">
    <w:p w14:paraId="602D2128" w14:textId="77777777" w:rsidR="00FC0298" w:rsidRDefault="00FC0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93"/>
    <w:rsid w:val="00074E8B"/>
    <w:rsid w:val="000F1DCE"/>
    <w:rsid w:val="0016270C"/>
    <w:rsid w:val="001F1F93"/>
    <w:rsid w:val="00203C63"/>
    <w:rsid w:val="0033156F"/>
    <w:rsid w:val="003B3056"/>
    <w:rsid w:val="003D2F00"/>
    <w:rsid w:val="004154B5"/>
    <w:rsid w:val="004E4D8D"/>
    <w:rsid w:val="0051615D"/>
    <w:rsid w:val="00524BAA"/>
    <w:rsid w:val="005C5BDA"/>
    <w:rsid w:val="00616989"/>
    <w:rsid w:val="007B346A"/>
    <w:rsid w:val="0088327D"/>
    <w:rsid w:val="00942CE0"/>
    <w:rsid w:val="00962160"/>
    <w:rsid w:val="00A362E1"/>
    <w:rsid w:val="00AA1F13"/>
    <w:rsid w:val="00B70300"/>
    <w:rsid w:val="00B93FDF"/>
    <w:rsid w:val="00BB0743"/>
    <w:rsid w:val="00BC5723"/>
    <w:rsid w:val="00C34D86"/>
    <w:rsid w:val="00C77D65"/>
    <w:rsid w:val="00C80AFE"/>
    <w:rsid w:val="00CB4A4D"/>
    <w:rsid w:val="00D73345"/>
    <w:rsid w:val="00DA7C93"/>
    <w:rsid w:val="00DE6F3F"/>
    <w:rsid w:val="00E0736E"/>
    <w:rsid w:val="00E707C0"/>
    <w:rsid w:val="00EF0E81"/>
    <w:rsid w:val="00F07B0B"/>
    <w:rsid w:val="00F07EB5"/>
    <w:rsid w:val="00FA7F52"/>
    <w:rsid w:val="00FC0298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4DE7BB"/>
  <w15:docId w15:val="{2FE19088-057B-4934-94B7-92585ECA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am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10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OSama JamiL</dc:creator>
  <cp:keywords/>
  <dc:description/>
  <cp:lastModifiedBy>OSama JamiL</cp:lastModifiedBy>
  <cp:revision>1</cp:revision>
  <dcterms:created xsi:type="dcterms:W3CDTF">2020-10-18T21:31:00Z</dcterms:created>
  <dcterms:modified xsi:type="dcterms:W3CDTF">2020-10-18T21:46:00Z</dcterms:modified>
</cp:coreProperties>
</file>